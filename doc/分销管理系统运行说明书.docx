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bookmarkStart w:id="9" w:name="_GoBack"/>
      <w:bookmarkEnd w:id="9"/>
      <w:r>
        <w:rPr>
          <w:rFonts w:hint="eastAsia"/>
          <w:lang w:val="en-US" w:eastAsia="zh-CN"/>
        </w:rPr>
        <w:t>分销管理系统运行说明书</w:t>
      </w: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3125"/>
        <w:docPartObj>
          <w:docPartGallery w:val="Table of Contents"/>
          <w:docPartUnique/>
        </w:docPartObj>
      </w:sdtPr>
      <w:sdtEndPr>
        <w:rPr>
          <w:rFonts w:ascii="Times New Roman" w:hAnsi="Times New Roman" w:eastAsia="宋体" w:cs="Times New Roman"/>
          <w:sz w:val="20"/>
          <w:szCs w:val="20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0" w:name="_Toc32697_WPSOffice_Type1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_Toc12276_WPSOffice_Level1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3125"/>
              <w:placeholder>
                <w:docPart w:val="{eb8abcc9-bc06-4df6-962b-d4fb6808f542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1.下载</w:t>
              </w:r>
            </w:sdtContent>
          </w:sdt>
          <w:r>
            <w:tab/>
          </w:r>
          <w:bookmarkStart w:id="1" w:name="_Toc12276_WPSOffice_Level1Page"/>
          <w:r>
            <w:t>2</w:t>
          </w:r>
          <w:bookmarkEnd w:id="1"/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_Toc32697_WPSOffice_Level1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3125"/>
              <w:placeholder>
                <w:docPart w:val="{dbe80026-c38c-4142-8a98-7d6fc70f4d19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2.软件初始化</w:t>
              </w:r>
            </w:sdtContent>
          </w:sdt>
          <w:r>
            <w:tab/>
          </w:r>
          <w:bookmarkStart w:id="2" w:name="_Toc32697_WPSOffice_Level1Page"/>
          <w:r>
            <w:t>3</w:t>
          </w:r>
          <w:bookmarkEnd w:id="2"/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_Toc25289_WPSOffice_Level1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3125"/>
              <w:placeholder>
                <w:docPart w:val="{b1a1c9e3-7d02-4a83-9102-4ad1b802b575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1.数据库初始化</w:t>
              </w:r>
            </w:sdtContent>
          </w:sdt>
          <w:r>
            <w:tab/>
          </w:r>
          <w:bookmarkStart w:id="3" w:name="_Toc25289_WPSOffice_Level1Page"/>
          <w:r>
            <w:t>3</w:t>
          </w:r>
          <w:bookmarkEnd w:id="3"/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_Toc24997_WPSOffice_Level1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3125"/>
              <w:placeholder>
                <w:docPart w:val="{f7f01419-6a90-4016-ac6a-5eaab22f33a6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2、项目导入</w:t>
              </w:r>
            </w:sdtContent>
          </w:sdt>
          <w:r>
            <w:tab/>
          </w:r>
          <w:bookmarkStart w:id="4" w:name="_Toc24997_WPSOffice_Level1Page"/>
          <w:r>
            <w:t>4</w:t>
          </w:r>
          <w:bookmarkEnd w:id="4"/>
          <w:r>
            <w:fldChar w:fldCharType="end"/>
          </w:r>
          <w:bookmarkEnd w:id="0"/>
        </w:p>
      </w:sdtContent>
    </w:sdt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0"/>
        </w:numPr>
        <w:rPr>
          <w:rFonts w:hint="eastAsia"/>
          <w:lang w:val="en-US" w:eastAsia="zh-CN"/>
        </w:rPr>
      </w:pPr>
      <w:bookmarkStart w:id="5" w:name="_Toc12276_WPSOffice_Level1"/>
      <w:r>
        <w:rPr>
          <w:rFonts w:hint="eastAsia"/>
          <w:lang w:val="en-US" w:eastAsia="zh-CN"/>
        </w:rPr>
        <w:t>1.下载</w:t>
      </w:r>
      <w:bookmarkEnd w:id="5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首先，访问https://gitee.com/codingdb/distribution_management ，点击图示复制按钮。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5273675" cy="2716530"/>
            <wp:effectExtent l="0" t="0" r="317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7165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0"/>
        </w:numPr>
        <w:jc w:val="center"/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</w:t>
      </w:r>
      <w:r>
        <w:fldChar w:fldCharType="end"/>
      </w:r>
    </w:p>
    <w:p/>
    <w:p>
      <w:r>
        <w:rPr>
          <w:rFonts w:hint="eastAsia"/>
          <w:lang w:val="en-US" w:eastAsia="zh-CN"/>
        </w:rPr>
        <w:t>然后打开git 客户端 ，git clone刚才复制的地址</w:t>
      </w:r>
    </w:p>
    <w:p>
      <w:pPr>
        <w:jc w:val="center"/>
      </w:pPr>
      <w:r>
        <w:drawing>
          <wp:inline distT="0" distB="0" distL="114300" distR="114300">
            <wp:extent cx="5266055" cy="2874645"/>
            <wp:effectExtent l="0" t="0" r="10795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8746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jc w:val="center"/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2</w:t>
      </w:r>
      <w:r>
        <w:fldChar w:fldCharType="end"/>
      </w:r>
    </w:p>
    <w:p>
      <w:pPr>
        <w:jc w:val="center"/>
      </w:pPr>
      <w:r>
        <w:drawing>
          <wp:inline distT="0" distB="0" distL="114300" distR="114300">
            <wp:extent cx="5266055" cy="2874645"/>
            <wp:effectExtent l="0" t="0" r="10795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8746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jc w:val="center"/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3</w:t>
      </w:r>
      <w: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bookmarkStart w:id="6" w:name="_Toc32697_WPSOffice_Level1"/>
      <w:r>
        <w:rPr>
          <w:rFonts w:hint="eastAsia"/>
          <w:lang w:val="en-US" w:eastAsia="zh-CN"/>
        </w:rPr>
        <w:t>2.软件初始化</w:t>
      </w:r>
      <w:bookmarkEnd w:id="6"/>
    </w:p>
    <w:p>
      <w:pPr>
        <w:pStyle w:val="4"/>
        <w:outlineLvl w:val="3"/>
        <w:rPr>
          <w:rFonts w:hint="eastAsia"/>
          <w:lang w:val="en-US" w:eastAsia="zh-CN"/>
        </w:rPr>
      </w:pPr>
      <w:bookmarkStart w:id="7" w:name="_Toc25289_WPSOffice_Level1"/>
      <w:r>
        <w:rPr>
          <w:rFonts w:hint="eastAsia"/>
          <w:lang w:val="en-US" w:eastAsia="zh-CN"/>
        </w:rPr>
        <w:t>1.数据库初始化</w:t>
      </w:r>
      <w:bookmarkEnd w:id="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generator.ExecuSql 类中修改对应的数据库账户和密码运行main方法即可</w:t>
      </w:r>
    </w:p>
    <w:p>
      <w:r>
        <w:drawing>
          <wp:inline distT="0" distB="0" distL="114300" distR="114300">
            <wp:extent cx="5271135" cy="2995930"/>
            <wp:effectExtent l="0" t="0" r="5715" b="1397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9959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outlineLvl w:val="3"/>
        <w:rPr>
          <w:rFonts w:hint="eastAsia"/>
          <w:lang w:val="en-US" w:eastAsia="zh-CN"/>
        </w:rPr>
      </w:pPr>
      <w:bookmarkStart w:id="8" w:name="_Toc24997_WPSOffice_Level1"/>
      <w:r>
        <w:rPr>
          <w:rFonts w:hint="eastAsia"/>
          <w:lang w:val="en-US" w:eastAsia="zh-CN"/>
        </w:rPr>
        <w:t>2、项目导入</w:t>
      </w:r>
      <w:bookmarkEnd w:id="8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本项目是maven项目，按照maven项目的步骤导入即可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C1A2A93"/>
    <w:rsid w:val="0F5F45DF"/>
    <w:rsid w:val="170D5D7D"/>
    <w:rsid w:val="21500EDD"/>
    <w:rsid w:val="23692375"/>
    <w:rsid w:val="355A2816"/>
    <w:rsid w:val="39202E60"/>
    <w:rsid w:val="595E1FBD"/>
    <w:rsid w:val="66B87F07"/>
    <w:rsid w:val="6A1710F9"/>
    <w:rsid w:val="6D535020"/>
    <w:rsid w:val="703645DA"/>
    <w:rsid w:val="7B8777FB"/>
    <w:rsid w:val="7EFC3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4"/>
    <w:basedOn w:val="1"/>
    <w:next w:val="1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caption"/>
    <w:basedOn w:val="1"/>
    <w:next w:val="1"/>
    <w:semiHidden/>
    <w:unhideWhenUsed/>
    <w:qFormat/>
    <w:uiPriority w:val="0"/>
    <w:rPr>
      <w:rFonts w:ascii="Arial" w:hAnsi="Arial" w:eastAsia="黑体"/>
      <w:sz w:val="20"/>
    </w:r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9">
    <w:name w:val="WPSOffice手动目录 1"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glossaryDocument" Target="glossary/document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eb8abcc9-bc06-4df6-962b-d4fb6808f54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b8abcc9-bc06-4df6-962b-d4fb6808f54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be80026-c38c-4142-8a98-7d6fc70f4d1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be80026-c38c-4142-8a98-7d6fc70f4d1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1a1c9e3-7d02-4a83-9102-4ad1b802b57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1a1c9e3-7d02-4a83-9102-4ad1b802b57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7f01419-6a90-4016-ac6a-5eaab22f33a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7f01419-6a90-4016-ac6a-5eaab22f33a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doNotDisplayPageBoundaries w:val="1"/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2018-06-18T12:25:00Z</dcterms:created>
  <dc:creator>huangpu</dc:creator>
  <cp:lastModifiedBy>天道酬勤</cp:lastModifiedBy>
  <dcterms:modified xsi:type="dcterms:W3CDTF">2018-11-22T02:08:38Z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